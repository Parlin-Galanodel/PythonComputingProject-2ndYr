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16" w:rsidRDefault="00207A10">
      <w:r>
        <w:rPr>
          <w:noProof/>
        </w:rPr>
        <w:drawing>
          <wp:inline distT="0" distB="0" distL="0" distR="0">
            <wp:extent cx="6638925" cy="3409950"/>
            <wp:effectExtent l="0" t="0" r="9525" b="0"/>
            <wp:docPr id="1" name="Picture 1" descr="\\icnas1.cc.ic.ac.uk\hc3913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cnas1.cc.ic.ac.uk\hc3913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8925" cy="3409950"/>
            <wp:effectExtent l="0" t="0" r="9525" b="0"/>
            <wp:docPr id="2" name="Picture 2" descr="\\icnas1.cc.ic.ac.uk\hc3913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cnas1.cc.ic.ac.uk\hc3913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829050" cy="2686050"/>
            <wp:effectExtent l="0" t="0" r="0" b="0"/>
            <wp:docPr id="3" name="Picture 3" descr="\\icnas1.cc.ic.ac.uk\hc3913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cnas1.cc.ic.ac.uk\hc3913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3616" w:rsidSect="00207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6E"/>
    <w:rsid w:val="00207A10"/>
    <w:rsid w:val="00CF2D52"/>
    <w:rsid w:val="00D16807"/>
    <w:rsid w:val="00D3386E"/>
    <w:rsid w:val="00F1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D8F1-AC53-478D-BB6A-38C53EC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DB2043CC.dotm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Hao</dc:creator>
  <cp:keywords/>
  <dc:description/>
  <cp:lastModifiedBy>Chen, Hao</cp:lastModifiedBy>
  <cp:revision>2</cp:revision>
  <cp:lastPrinted>2015-03-22T17:47:00Z</cp:lastPrinted>
  <dcterms:created xsi:type="dcterms:W3CDTF">2015-03-22T17:46:00Z</dcterms:created>
  <dcterms:modified xsi:type="dcterms:W3CDTF">2015-03-22T17:47:00Z</dcterms:modified>
</cp:coreProperties>
</file>